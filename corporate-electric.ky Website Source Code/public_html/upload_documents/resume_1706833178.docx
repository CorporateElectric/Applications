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070D09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9D85203" w14:textId="09B2079C" w:rsidR="00692703" w:rsidRPr="00CF1A49" w:rsidRDefault="002164B5" w:rsidP="00913946">
            <w:pPr>
              <w:pStyle w:val="Title"/>
            </w:pPr>
            <w:r>
              <w:t>DONOVAN MICHAEL wILLIAMS</w:t>
            </w:r>
          </w:p>
          <w:p w14:paraId="1ACF0745" w14:textId="54555E2A" w:rsidR="00692703" w:rsidRDefault="002164B5" w:rsidP="00913946">
            <w:pPr>
              <w:pStyle w:val="ContactInfo"/>
              <w:contextualSpacing w:val="0"/>
            </w:pPr>
            <w:r>
              <w:t>13 John Bush Rd, West Bay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36E2457223746C2B5EE54A1F0337E7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(345) 939-0767</w:t>
            </w:r>
          </w:p>
          <w:p w14:paraId="1A361052" w14:textId="77777777" w:rsidR="00141FB6" w:rsidRDefault="00141FB6" w:rsidP="00913946">
            <w:pPr>
              <w:pStyle w:val="ContactInfo"/>
              <w:contextualSpacing w:val="0"/>
            </w:pPr>
          </w:p>
          <w:p w14:paraId="1ABE700E" w14:textId="77777777" w:rsidR="00141FB6" w:rsidRDefault="00141FB6" w:rsidP="00913946">
            <w:pPr>
              <w:pStyle w:val="ContactInfo"/>
              <w:contextualSpacing w:val="0"/>
            </w:pPr>
          </w:p>
          <w:p w14:paraId="4A0351DB" w14:textId="77777777" w:rsidR="00141FB6" w:rsidRDefault="00141FB6" w:rsidP="00913946">
            <w:pPr>
              <w:pStyle w:val="ContactInfo"/>
              <w:contextualSpacing w:val="0"/>
            </w:pPr>
          </w:p>
          <w:p w14:paraId="3FCD7A9E" w14:textId="77777777" w:rsidR="00141FB6" w:rsidRDefault="00141FB6" w:rsidP="00913946">
            <w:pPr>
              <w:pStyle w:val="ContactInfo"/>
              <w:contextualSpacing w:val="0"/>
            </w:pPr>
          </w:p>
          <w:p w14:paraId="322B2918" w14:textId="77777777" w:rsidR="00141FB6" w:rsidRDefault="00141FB6" w:rsidP="00913946">
            <w:pPr>
              <w:pStyle w:val="ContactInfo"/>
              <w:contextualSpacing w:val="0"/>
            </w:pPr>
          </w:p>
          <w:p w14:paraId="1CABB65F" w14:textId="040DC822" w:rsidR="00141FB6" w:rsidRDefault="00141FB6" w:rsidP="00141FB6">
            <w:pPr>
              <w:pStyle w:val="ContactInfo"/>
              <w:contextualSpacing w:val="0"/>
              <w:jc w:val="left"/>
            </w:pPr>
          </w:p>
          <w:p w14:paraId="0A5A6BB4" w14:textId="77777777" w:rsidR="00141FB6" w:rsidRDefault="00141FB6" w:rsidP="00913946">
            <w:pPr>
              <w:pStyle w:val="ContactInfo"/>
              <w:contextualSpacing w:val="0"/>
            </w:pPr>
          </w:p>
          <w:p w14:paraId="164A10B9" w14:textId="77777777" w:rsidR="00141FB6" w:rsidRPr="00CF1A49" w:rsidRDefault="00141FB6" w:rsidP="00913946">
            <w:pPr>
              <w:pStyle w:val="ContactInfo"/>
              <w:contextualSpacing w:val="0"/>
            </w:pPr>
          </w:p>
          <w:p w14:paraId="1356B52A" w14:textId="77777777" w:rsidR="00692703" w:rsidRPr="00CF1A49" w:rsidRDefault="00F7567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D087A45424E4710AB826BE6917E73A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E130E93CF894F9B9DBD9FD302548C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C8E24B1876494833973327086832BD4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5D2AC7B6F1D49508B7F5C880A1D9FF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379C3FDF7CA0452A85E95CA3D62C0F7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110FF4E3" w14:textId="77777777" w:rsidTr="00692703">
        <w:tc>
          <w:tcPr>
            <w:tcW w:w="9360" w:type="dxa"/>
            <w:tcMar>
              <w:top w:w="432" w:type="dxa"/>
            </w:tcMar>
          </w:tcPr>
          <w:p w14:paraId="02FF23E0" w14:textId="49CB8EA1" w:rsidR="001755A8" w:rsidRPr="002A4F2F" w:rsidRDefault="002164B5" w:rsidP="00913946">
            <w:pPr>
              <w:contextualSpacing w:val="0"/>
              <w:rPr>
                <w:sz w:val="24"/>
                <w:szCs w:val="24"/>
              </w:rPr>
            </w:pPr>
            <w:r w:rsidRPr="002A4F2F">
              <w:rPr>
                <w:color w:val="000000" w:themeColor="text1"/>
                <w:sz w:val="24"/>
                <w:szCs w:val="24"/>
              </w:rPr>
              <w:t xml:space="preserve">I am applying to </w:t>
            </w:r>
            <w:r w:rsidR="004C3F8C">
              <w:rPr>
                <w:color w:val="000000" w:themeColor="text1"/>
                <w:sz w:val="24"/>
                <w:szCs w:val="24"/>
              </w:rPr>
              <w:t>Corporate</w:t>
            </w:r>
            <w:r w:rsidR="002F6EC5">
              <w:rPr>
                <w:color w:val="000000" w:themeColor="text1"/>
                <w:sz w:val="24"/>
                <w:szCs w:val="24"/>
              </w:rPr>
              <w:t xml:space="preserve"> </w:t>
            </w:r>
            <w:r w:rsidR="004C3F8C">
              <w:rPr>
                <w:color w:val="000000" w:themeColor="text1"/>
                <w:sz w:val="24"/>
                <w:szCs w:val="24"/>
              </w:rPr>
              <w:t xml:space="preserve">Electric </w:t>
            </w:r>
            <w:r w:rsidRPr="002A4F2F">
              <w:rPr>
                <w:color w:val="000000" w:themeColor="text1"/>
                <w:sz w:val="24"/>
                <w:szCs w:val="24"/>
              </w:rPr>
              <w:t xml:space="preserve">as a chance to expand my future in becoming an electrical engineer, and would like to do so with </w:t>
            </w:r>
            <w:r w:rsidR="0015512A" w:rsidRPr="002A4F2F"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2A4F2F">
              <w:rPr>
                <w:color w:val="000000" w:themeColor="text1"/>
                <w:sz w:val="24"/>
                <w:szCs w:val="24"/>
              </w:rPr>
              <w:t>Cayman Islands top electrical company</w:t>
            </w:r>
            <w:r w:rsidR="004C3F8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C326365" w14:textId="77777777" w:rsidR="004E01EB" w:rsidRPr="00CF1A49" w:rsidRDefault="00F7567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CC8493037334348BD2CA5E269CCA09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60EDC75" w14:textId="77777777" w:rsidTr="00D66A52">
        <w:tc>
          <w:tcPr>
            <w:tcW w:w="9355" w:type="dxa"/>
          </w:tcPr>
          <w:p w14:paraId="241BEA5B" w14:textId="345B819A" w:rsidR="001D0BF1" w:rsidRPr="00CF1A49" w:rsidRDefault="002164B5" w:rsidP="001D0BF1">
            <w:pPr>
              <w:pStyle w:val="Heading3"/>
              <w:contextualSpacing w:val="0"/>
            </w:pPr>
            <w:r>
              <w:t>JULY 2021</w:t>
            </w:r>
            <w:r w:rsidR="001D0BF1" w:rsidRPr="00CF1A49">
              <w:t xml:space="preserve"> – </w:t>
            </w:r>
            <w:r>
              <w:t>CURRENT</w:t>
            </w:r>
          </w:p>
          <w:p w14:paraId="5DFA59EB" w14:textId="760FBB7A" w:rsidR="001D0BF1" w:rsidRPr="002A4F2F" w:rsidRDefault="002164B5" w:rsidP="001D0BF1">
            <w:pPr>
              <w:pStyle w:val="Heading2"/>
              <w:contextualSpacing w:val="0"/>
              <w:rPr>
                <w:b w:val="0"/>
                <w:bCs/>
                <w:color w:val="000000" w:themeColor="text1"/>
              </w:rPr>
            </w:pPr>
            <w:r w:rsidRPr="002A4F2F">
              <w:rPr>
                <w:b w:val="0"/>
                <w:bCs/>
                <w:color w:val="000000" w:themeColor="text1"/>
              </w:rPr>
              <w:t>altHOMPSON’S – PARTIME EMPOLYEE</w:t>
            </w:r>
          </w:p>
          <w:p w14:paraId="68587F0C" w14:textId="7B60100F" w:rsidR="001E3120" w:rsidRPr="00CF1A49" w:rsidRDefault="002164B5" w:rsidP="001D0BF1">
            <w:pPr>
              <w:contextualSpacing w:val="0"/>
            </w:pPr>
            <w:r>
              <w:t>To assist Customers and staff in making sure that my department is running smoothly.</w:t>
            </w:r>
          </w:p>
        </w:tc>
      </w:tr>
      <w:tr w:rsidR="00F61DF9" w:rsidRPr="00CF1A49" w14:paraId="54B24C3E" w14:textId="77777777" w:rsidTr="00F61DF9">
        <w:tc>
          <w:tcPr>
            <w:tcW w:w="9355" w:type="dxa"/>
            <w:tcMar>
              <w:top w:w="216" w:type="dxa"/>
            </w:tcMar>
          </w:tcPr>
          <w:p w14:paraId="2A4C85B5" w14:textId="2F5500F8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33034979D6549298CBB7D9D3B24FE81"/>
        </w:placeholder>
        <w:temporary/>
        <w:showingPlcHdr/>
        <w15:appearance w15:val="hidden"/>
      </w:sdtPr>
      <w:sdtEndPr/>
      <w:sdtContent>
        <w:p w14:paraId="5723B80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94C63AA" w14:textId="77777777" w:rsidTr="00D66A52">
        <w:tc>
          <w:tcPr>
            <w:tcW w:w="9355" w:type="dxa"/>
          </w:tcPr>
          <w:p w14:paraId="10586FD1" w14:textId="221E37BB" w:rsidR="001D0BF1" w:rsidRPr="002A4F2F" w:rsidRDefault="002164B5" w:rsidP="001D0BF1">
            <w:pPr>
              <w:pStyle w:val="Heading3"/>
              <w:contextualSpacing w:val="0"/>
              <w:rPr>
                <w:b w:val="0"/>
                <w:bCs/>
                <w:color w:val="000000" w:themeColor="text1"/>
                <w:sz w:val="24"/>
              </w:rPr>
            </w:pPr>
            <w:r w:rsidRPr="002A4F2F">
              <w:rPr>
                <w:b w:val="0"/>
                <w:bCs/>
                <w:color w:val="000000" w:themeColor="text1"/>
                <w:sz w:val="24"/>
              </w:rPr>
              <w:t>September,</w:t>
            </w:r>
            <w:r w:rsidR="002A4F2F">
              <w:rPr>
                <w:b w:val="0"/>
                <w:bCs/>
                <w:color w:val="000000" w:themeColor="text1"/>
                <w:sz w:val="24"/>
              </w:rPr>
              <w:t xml:space="preserve"> </w:t>
            </w:r>
            <w:r w:rsidRPr="002A4F2F">
              <w:rPr>
                <w:b w:val="0"/>
                <w:bCs/>
                <w:color w:val="000000" w:themeColor="text1"/>
                <w:sz w:val="24"/>
              </w:rPr>
              <w:t>201</w:t>
            </w:r>
            <w:r w:rsidR="004C3F8C">
              <w:rPr>
                <w:b w:val="0"/>
                <w:bCs/>
                <w:color w:val="000000" w:themeColor="text1"/>
                <w:sz w:val="24"/>
              </w:rPr>
              <w:t>4</w:t>
            </w:r>
            <w:r w:rsidRPr="002A4F2F">
              <w:rPr>
                <w:b w:val="0"/>
                <w:bCs/>
                <w:color w:val="000000" w:themeColor="text1"/>
                <w:sz w:val="24"/>
              </w:rPr>
              <w:t>- june,</w:t>
            </w:r>
            <w:r w:rsidR="00F0587B">
              <w:rPr>
                <w:b w:val="0"/>
                <w:bCs/>
                <w:color w:val="000000" w:themeColor="text1"/>
                <w:sz w:val="24"/>
              </w:rPr>
              <w:t xml:space="preserve"> </w:t>
            </w:r>
            <w:r w:rsidRPr="002A4F2F">
              <w:rPr>
                <w:b w:val="0"/>
                <w:bCs/>
                <w:color w:val="000000" w:themeColor="text1"/>
                <w:sz w:val="24"/>
              </w:rPr>
              <w:t>2021</w:t>
            </w:r>
          </w:p>
          <w:p w14:paraId="2BC65508" w14:textId="32AB0DE8" w:rsidR="001D0BF1" w:rsidRPr="002A4F2F" w:rsidRDefault="002164B5" w:rsidP="001D0BF1">
            <w:pPr>
              <w:pStyle w:val="Heading2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2A4F2F">
              <w:rPr>
                <w:b w:val="0"/>
                <w:bCs/>
                <w:color w:val="000000" w:themeColor="text1"/>
                <w:sz w:val="24"/>
                <w:szCs w:val="24"/>
              </w:rPr>
              <w:t>high school diploma</w:t>
            </w:r>
            <w:r w:rsidR="001D0BF1" w:rsidRPr="002A4F2F">
              <w:rPr>
                <w:b w:val="0"/>
                <w:bCs/>
                <w:color w:val="000000" w:themeColor="text1"/>
                <w:sz w:val="24"/>
                <w:szCs w:val="24"/>
              </w:rPr>
              <w:t>,</w:t>
            </w:r>
            <w:r w:rsidR="001D0BF1" w:rsidRPr="002A4F2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A4F2F">
              <w:rPr>
                <w:rStyle w:val="SubtleReference"/>
                <w:color w:val="000000" w:themeColor="text1"/>
                <w:sz w:val="24"/>
                <w:szCs w:val="24"/>
              </w:rPr>
              <w:t>Cayman academy</w:t>
            </w:r>
          </w:p>
          <w:p w14:paraId="72B8DEE8" w14:textId="616B58FA" w:rsidR="007538DC" w:rsidRPr="00CF1A49" w:rsidRDefault="002164B5" w:rsidP="007538DC">
            <w:pPr>
              <w:contextualSpacing w:val="0"/>
            </w:pPr>
            <w:r w:rsidRPr="002A4F2F">
              <w:rPr>
                <w:color w:val="000000" w:themeColor="text1"/>
                <w:sz w:val="24"/>
                <w:szCs w:val="24"/>
              </w:rPr>
              <w:t>G</w:t>
            </w:r>
            <w:r w:rsidR="00DB14CA" w:rsidRPr="002A4F2F">
              <w:rPr>
                <w:color w:val="000000" w:themeColor="text1"/>
                <w:sz w:val="24"/>
                <w:szCs w:val="24"/>
              </w:rPr>
              <w:t>PA</w:t>
            </w:r>
            <w:r w:rsidRPr="002A4F2F"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DB14CA" w:rsidRPr="002A4F2F">
              <w:rPr>
                <w:color w:val="000000" w:themeColor="text1"/>
                <w:sz w:val="24"/>
                <w:szCs w:val="24"/>
              </w:rPr>
              <w:t>high school</w:t>
            </w:r>
            <w:r w:rsidRPr="002A4F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DB14CA" w:rsidRPr="002A4F2F">
              <w:rPr>
                <w:color w:val="000000" w:themeColor="text1"/>
                <w:sz w:val="24"/>
                <w:szCs w:val="24"/>
              </w:rPr>
              <w:t>achievements</w:t>
            </w:r>
          </w:p>
        </w:tc>
      </w:tr>
      <w:tr w:rsidR="00F61DF9" w:rsidRPr="00CF1A49" w14:paraId="78E2935A" w14:textId="77777777" w:rsidTr="00F61DF9">
        <w:tc>
          <w:tcPr>
            <w:tcW w:w="9355" w:type="dxa"/>
            <w:tcMar>
              <w:top w:w="216" w:type="dxa"/>
            </w:tcMar>
          </w:tcPr>
          <w:p w14:paraId="4298547D" w14:textId="63EE2A3F" w:rsidR="00F61DF9" w:rsidRPr="002A4F2F" w:rsidRDefault="002164B5" w:rsidP="00F61DF9">
            <w:pPr>
              <w:pStyle w:val="Heading3"/>
              <w:contextualSpacing w:val="0"/>
              <w:rPr>
                <w:b w:val="0"/>
                <w:bCs/>
                <w:color w:val="000000" w:themeColor="text1"/>
                <w:sz w:val="24"/>
              </w:rPr>
            </w:pPr>
            <w:r w:rsidRPr="002A4F2F">
              <w:rPr>
                <w:b w:val="0"/>
                <w:bCs/>
                <w:color w:val="000000" w:themeColor="text1"/>
                <w:sz w:val="24"/>
              </w:rPr>
              <w:t>august,</w:t>
            </w:r>
            <w:r w:rsidR="00F0587B">
              <w:rPr>
                <w:b w:val="0"/>
                <w:bCs/>
                <w:color w:val="000000" w:themeColor="text1"/>
                <w:sz w:val="24"/>
              </w:rPr>
              <w:t xml:space="preserve"> </w:t>
            </w:r>
            <w:r w:rsidRPr="002A4F2F">
              <w:rPr>
                <w:b w:val="0"/>
                <w:bCs/>
                <w:color w:val="000000" w:themeColor="text1"/>
                <w:sz w:val="24"/>
              </w:rPr>
              <w:t>2021- current</w:t>
            </w:r>
          </w:p>
          <w:p w14:paraId="062113EE" w14:textId="77777777" w:rsidR="001F6F87" w:rsidRDefault="002164B5" w:rsidP="001F6F87">
            <w:pPr>
              <w:pStyle w:val="Heading2"/>
              <w:contextualSpacing w:val="0"/>
              <w:rPr>
                <w:rStyle w:val="SubtleReference"/>
                <w:color w:val="000000" w:themeColor="text1"/>
                <w:sz w:val="24"/>
                <w:szCs w:val="24"/>
              </w:rPr>
            </w:pPr>
            <w:r w:rsidRPr="002A4F2F">
              <w:rPr>
                <w:b w:val="0"/>
                <w:bCs/>
                <w:color w:val="000000" w:themeColor="text1"/>
                <w:sz w:val="24"/>
                <w:szCs w:val="24"/>
              </w:rPr>
              <w:t>associates</w:t>
            </w:r>
            <w:r w:rsidR="00F61DF9" w:rsidRPr="002A4F2F">
              <w:rPr>
                <w:b w:val="0"/>
                <w:bCs/>
                <w:color w:val="000000" w:themeColor="text1"/>
                <w:sz w:val="24"/>
                <w:szCs w:val="24"/>
              </w:rPr>
              <w:t>,</w:t>
            </w:r>
            <w:r w:rsidR="00F61DF9" w:rsidRPr="002A4F2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A4F2F">
              <w:rPr>
                <w:rStyle w:val="SubtleReference"/>
                <w:color w:val="000000" w:themeColor="text1"/>
                <w:sz w:val="24"/>
                <w:szCs w:val="24"/>
              </w:rPr>
              <w:t>university college of the cayman islands</w:t>
            </w:r>
          </w:p>
          <w:p w14:paraId="0FEFAD93" w14:textId="26369B72" w:rsidR="00F61DF9" w:rsidRPr="001F6F87" w:rsidRDefault="001F6F87" w:rsidP="001F6F87">
            <w:pPr>
              <w:pStyle w:val="Heading2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Pr="001F6F87">
              <w:rPr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B14CA" w:rsidRPr="005C053A">
              <w:rPr>
                <w:color w:val="000000" w:themeColor="text1"/>
                <w:sz w:val="24"/>
                <w:szCs w:val="24"/>
              </w:rPr>
              <w:t xml:space="preserve"> semester my GPA stands at 2.</w:t>
            </w:r>
            <w:r w:rsidR="00F75670">
              <w:rPr>
                <w:color w:val="000000" w:themeColor="text1"/>
                <w:sz w:val="24"/>
                <w:szCs w:val="24"/>
              </w:rPr>
              <w:t>65</w:t>
            </w:r>
            <w:r w:rsidR="00DB14CA" w:rsidRPr="005C053A">
              <w:rPr>
                <w:color w:val="000000" w:themeColor="text1"/>
                <w:sz w:val="24"/>
                <w:szCs w:val="24"/>
              </w:rPr>
              <w:t xml:space="preserve"> and I aim to achieve a 4.0 GPA</w:t>
            </w:r>
          </w:p>
        </w:tc>
      </w:tr>
    </w:tbl>
    <w:sdt>
      <w:sdtPr>
        <w:alias w:val="Skills:"/>
        <w:tag w:val="Skills:"/>
        <w:id w:val="-1392877668"/>
        <w:placeholder>
          <w:docPart w:val="BBB6247121494DFA939740E4B7E154A1"/>
        </w:placeholder>
        <w:temporary/>
        <w:showingPlcHdr/>
        <w15:appearance w15:val="hidden"/>
      </w:sdtPr>
      <w:sdtEndPr/>
      <w:sdtContent>
        <w:p w14:paraId="273BD15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4A1464E" w14:textId="77777777" w:rsidTr="00CF1A49">
        <w:tc>
          <w:tcPr>
            <w:tcW w:w="4675" w:type="dxa"/>
          </w:tcPr>
          <w:p w14:paraId="3F2B8FE3" w14:textId="77777777" w:rsidR="001F4E6D" w:rsidRPr="005C053A" w:rsidRDefault="00DB14CA" w:rsidP="006E1507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>Critical thinking</w:t>
            </w:r>
          </w:p>
          <w:p w14:paraId="16E06ACA" w14:textId="77777777" w:rsidR="00DB14CA" w:rsidRPr="005C053A" w:rsidRDefault="00DB14CA" w:rsidP="006E1507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 xml:space="preserve">Team worker </w:t>
            </w:r>
          </w:p>
          <w:p w14:paraId="0D819573" w14:textId="7AE4A9ED" w:rsidR="00DB14CA" w:rsidRPr="005C053A" w:rsidRDefault="00DB14CA" w:rsidP="006E1507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>Communication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2209F7E2" w14:textId="703B13DF" w:rsidR="001E3120" w:rsidRPr="005C053A" w:rsidRDefault="00DB14CA" w:rsidP="00DB14CA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>Leadership skills</w:t>
            </w:r>
          </w:p>
          <w:p w14:paraId="4113DB0C" w14:textId="639A792D" w:rsidR="00DB14CA" w:rsidRPr="005C053A" w:rsidRDefault="00DB14CA" w:rsidP="00DB14CA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>Tactile learner</w:t>
            </w:r>
          </w:p>
          <w:p w14:paraId="4795B2EA" w14:textId="77777777" w:rsidR="00DB14CA" w:rsidRPr="005C053A" w:rsidRDefault="00DB14CA" w:rsidP="00DB14CA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>Work well under pressure</w:t>
            </w:r>
          </w:p>
          <w:p w14:paraId="5B0EDF81" w14:textId="3F74D738" w:rsidR="00AD682D" w:rsidRPr="005C053A" w:rsidRDefault="000A140A" w:rsidP="00DB14CA">
            <w:pPr>
              <w:pStyle w:val="ListBullet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5C053A">
              <w:rPr>
                <w:color w:val="000000" w:themeColor="text1"/>
                <w:sz w:val="24"/>
                <w:szCs w:val="24"/>
              </w:rPr>
              <w:t xml:space="preserve">Very </w:t>
            </w:r>
            <w:r w:rsidR="00D27676" w:rsidRPr="005C053A">
              <w:rPr>
                <w:color w:val="000000" w:themeColor="text1"/>
                <w:sz w:val="24"/>
                <w:szCs w:val="24"/>
              </w:rPr>
              <w:t>Flexible</w:t>
            </w:r>
          </w:p>
        </w:tc>
      </w:tr>
    </w:tbl>
    <w:sdt>
      <w:sdtPr>
        <w:alias w:val="Activities:"/>
        <w:tag w:val="Activities:"/>
        <w:id w:val="1223332893"/>
        <w:placeholder>
          <w:docPart w:val="6AD54898E2114F789A26D196B4F93CE8"/>
        </w:placeholder>
        <w:temporary/>
        <w:showingPlcHdr/>
        <w15:appearance w15:val="hidden"/>
      </w:sdtPr>
      <w:sdtEndPr/>
      <w:sdtContent>
        <w:p w14:paraId="1A13148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9063722" w14:textId="6769618C" w:rsidR="00B51D1B" w:rsidRPr="00F75670" w:rsidRDefault="0012455F" w:rsidP="006E1507">
      <w:pPr>
        <w:rPr>
          <w:sz w:val="24"/>
          <w:szCs w:val="24"/>
        </w:rPr>
      </w:pPr>
      <w:r w:rsidRPr="008B5DD1">
        <w:rPr>
          <w:color w:val="000000" w:themeColor="text1"/>
          <w:sz w:val="24"/>
          <w:szCs w:val="24"/>
        </w:rPr>
        <w:t xml:space="preserve">I am a very </w:t>
      </w:r>
      <w:r w:rsidR="008B5DD1" w:rsidRPr="008B5DD1">
        <w:rPr>
          <w:color w:val="000000" w:themeColor="text1"/>
          <w:sz w:val="24"/>
          <w:szCs w:val="24"/>
        </w:rPr>
        <w:t>a</w:t>
      </w:r>
      <w:r w:rsidRPr="008B5DD1">
        <w:rPr>
          <w:color w:val="000000" w:themeColor="text1"/>
          <w:sz w:val="24"/>
          <w:szCs w:val="24"/>
        </w:rPr>
        <w:t>ctive person</w:t>
      </w:r>
      <w:r w:rsidR="008B5DD1">
        <w:rPr>
          <w:color w:val="000000" w:themeColor="text1"/>
          <w:sz w:val="24"/>
          <w:szCs w:val="24"/>
        </w:rPr>
        <w:t xml:space="preserve"> in high school </w:t>
      </w:r>
      <w:r w:rsidR="00D27676">
        <w:rPr>
          <w:color w:val="000000" w:themeColor="text1"/>
          <w:sz w:val="24"/>
          <w:szCs w:val="24"/>
        </w:rPr>
        <w:t xml:space="preserve">I participated in </w:t>
      </w:r>
      <w:r w:rsidR="00F359F0">
        <w:rPr>
          <w:color w:val="000000" w:themeColor="text1"/>
          <w:sz w:val="24"/>
          <w:szCs w:val="24"/>
        </w:rPr>
        <w:t>numer</w:t>
      </w:r>
      <w:r w:rsidR="00AD4990">
        <w:rPr>
          <w:color w:val="000000" w:themeColor="text1"/>
          <w:sz w:val="24"/>
          <w:szCs w:val="24"/>
        </w:rPr>
        <w:t xml:space="preserve">ous </w:t>
      </w:r>
      <w:r w:rsidR="00F359F0">
        <w:rPr>
          <w:color w:val="000000" w:themeColor="text1"/>
          <w:sz w:val="24"/>
          <w:szCs w:val="24"/>
        </w:rPr>
        <w:t>sp</w:t>
      </w:r>
      <w:r w:rsidR="00AD4990">
        <w:rPr>
          <w:color w:val="000000" w:themeColor="text1"/>
          <w:sz w:val="24"/>
          <w:szCs w:val="24"/>
        </w:rPr>
        <w:t>or</w:t>
      </w:r>
      <w:r w:rsidR="00F359F0">
        <w:rPr>
          <w:color w:val="000000" w:themeColor="text1"/>
          <w:sz w:val="24"/>
          <w:szCs w:val="24"/>
        </w:rPr>
        <w:t>ting activities like football, track and field, voll</w:t>
      </w:r>
      <w:r w:rsidR="00605758">
        <w:rPr>
          <w:color w:val="000000" w:themeColor="text1"/>
          <w:sz w:val="24"/>
          <w:szCs w:val="24"/>
        </w:rPr>
        <w:t xml:space="preserve">eyball, and netball. </w:t>
      </w:r>
      <w:r w:rsidR="00537A5A">
        <w:rPr>
          <w:color w:val="000000" w:themeColor="text1"/>
          <w:sz w:val="24"/>
          <w:szCs w:val="24"/>
        </w:rPr>
        <w:t xml:space="preserve">I used to be </w:t>
      </w:r>
      <w:r w:rsidR="00F75670">
        <w:rPr>
          <w:color w:val="000000" w:themeColor="text1"/>
          <w:sz w:val="24"/>
          <w:szCs w:val="24"/>
        </w:rPr>
        <w:t>a part</w:t>
      </w:r>
      <w:r w:rsidR="00537A5A">
        <w:rPr>
          <w:color w:val="000000" w:themeColor="text1"/>
          <w:sz w:val="24"/>
          <w:szCs w:val="24"/>
        </w:rPr>
        <w:t xml:space="preserve"> of Hy-tech</w:t>
      </w:r>
      <w:r w:rsidR="00213B86">
        <w:rPr>
          <w:color w:val="000000" w:themeColor="text1"/>
          <w:sz w:val="24"/>
          <w:szCs w:val="24"/>
        </w:rPr>
        <w:t xml:space="preserve"> Tigers track and field Club </w:t>
      </w:r>
      <w:r w:rsidR="00287400">
        <w:rPr>
          <w:color w:val="000000" w:themeColor="text1"/>
          <w:sz w:val="24"/>
          <w:szCs w:val="24"/>
        </w:rPr>
        <w:t xml:space="preserve">and I am now </w:t>
      </w:r>
      <w:r w:rsidR="00F75670">
        <w:rPr>
          <w:color w:val="000000" w:themeColor="text1"/>
          <w:sz w:val="24"/>
          <w:szCs w:val="24"/>
        </w:rPr>
        <w:t>a part</w:t>
      </w:r>
      <w:r w:rsidR="00287400">
        <w:rPr>
          <w:color w:val="000000" w:themeColor="text1"/>
          <w:sz w:val="24"/>
          <w:szCs w:val="24"/>
        </w:rPr>
        <w:t xml:space="preserve"> of </w:t>
      </w:r>
      <w:r w:rsidR="002D1E17">
        <w:rPr>
          <w:color w:val="000000" w:themeColor="text1"/>
          <w:sz w:val="24"/>
          <w:szCs w:val="24"/>
        </w:rPr>
        <w:t>Sun</w:t>
      </w:r>
      <w:r w:rsidR="005B2E2D">
        <w:rPr>
          <w:color w:val="000000" w:themeColor="text1"/>
          <w:sz w:val="24"/>
          <w:szCs w:val="24"/>
        </w:rPr>
        <w:t>s</w:t>
      </w:r>
      <w:r w:rsidR="002D1E17">
        <w:rPr>
          <w:color w:val="000000" w:themeColor="text1"/>
          <w:sz w:val="24"/>
          <w:szCs w:val="24"/>
        </w:rPr>
        <w:t>et</w:t>
      </w:r>
      <w:r w:rsidR="00287400">
        <w:rPr>
          <w:color w:val="000000" w:themeColor="text1"/>
          <w:sz w:val="24"/>
          <w:szCs w:val="24"/>
        </w:rPr>
        <w:t xml:space="preserve"> Football Club. </w:t>
      </w:r>
      <w:r w:rsidR="00376711">
        <w:rPr>
          <w:color w:val="000000" w:themeColor="text1"/>
          <w:sz w:val="24"/>
          <w:szCs w:val="24"/>
        </w:rPr>
        <w:t xml:space="preserve">During high school </w:t>
      </w:r>
      <w:r w:rsidR="00F41FDB">
        <w:rPr>
          <w:color w:val="000000" w:themeColor="text1"/>
          <w:sz w:val="24"/>
          <w:szCs w:val="24"/>
        </w:rPr>
        <w:t>I was the captain</w:t>
      </w:r>
      <w:r w:rsidRPr="008B5DD1">
        <w:rPr>
          <w:color w:val="000000" w:themeColor="text1"/>
        </w:rPr>
        <w:t xml:space="preserve"> </w:t>
      </w:r>
      <w:r w:rsidR="00F41FDB">
        <w:rPr>
          <w:color w:val="000000" w:themeColor="text1"/>
        </w:rPr>
        <w:t xml:space="preserve">of </w:t>
      </w:r>
      <w:r w:rsidR="00F41FDB" w:rsidRPr="00F75670">
        <w:rPr>
          <w:color w:val="000000" w:themeColor="text1"/>
          <w:sz w:val="24"/>
          <w:szCs w:val="24"/>
        </w:rPr>
        <w:t xml:space="preserve">my </w:t>
      </w:r>
      <w:r w:rsidR="00141FB6" w:rsidRPr="00F75670">
        <w:rPr>
          <w:color w:val="000000" w:themeColor="text1"/>
          <w:sz w:val="24"/>
          <w:szCs w:val="24"/>
        </w:rPr>
        <w:t>school’s</w:t>
      </w:r>
      <w:r w:rsidR="00F41FDB" w:rsidRPr="00F75670">
        <w:rPr>
          <w:color w:val="000000" w:themeColor="text1"/>
          <w:sz w:val="24"/>
          <w:szCs w:val="24"/>
        </w:rPr>
        <w:t xml:space="preserve"> football team </w:t>
      </w:r>
      <w:r w:rsidR="00141FB6" w:rsidRPr="00F75670">
        <w:rPr>
          <w:color w:val="000000" w:themeColor="text1"/>
          <w:sz w:val="24"/>
          <w:szCs w:val="24"/>
        </w:rPr>
        <w:t>and I also volunteered and Turtle Farm.</w:t>
      </w:r>
    </w:p>
    <w:sectPr w:rsidR="00B51D1B" w:rsidRPr="00F7567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488E" w14:textId="77777777" w:rsidR="002164B5" w:rsidRDefault="002164B5" w:rsidP="0068194B">
      <w:r>
        <w:separator/>
      </w:r>
    </w:p>
    <w:p w14:paraId="7CC175EE" w14:textId="77777777" w:rsidR="002164B5" w:rsidRDefault="002164B5"/>
    <w:p w14:paraId="24D61F87" w14:textId="77777777" w:rsidR="002164B5" w:rsidRDefault="002164B5"/>
  </w:endnote>
  <w:endnote w:type="continuationSeparator" w:id="0">
    <w:p w14:paraId="7D8334EE" w14:textId="77777777" w:rsidR="002164B5" w:rsidRDefault="002164B5" w:rsidP="0068194B">
      <w:r>
        <w:continuationSeparator/>
      </w:r>
    </w:p>
    <w:p w14:paraId="2D928EF7" w14:textId="77777777" w:rsidR="002164B5" w:rsidRDefault="002164B5"/>
    <w:p w14:paraId="6A8360FC" w14:textId="77777777" w:rsidR="002164B5" w:rsidRDefault="00216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47F9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FBE1" w14:textId="77777777" w:rsidR="002164B5" w:rsidRDefault="002164B5" w:rsidP="0068194B">
      <w:r>
        <w:separator/>
      </w:r>
    </w:p>
    <w:p w14:paraId="3234A920" w14:textId="77777777" w:rsidR="002164B5" w:rsidRDefault="002164B5"/>
    <w:p w14:paraId="294907EB" w14:textId="77777777" w:rsidR="002164B5" w:rsidRDefault="002164B5"/>
  </w:footnote>
  <w:footnote w:type="continuationSeparator" w:id="0">
    <w:p w14:paraId="29568F07" w14:textId="77777777" w:rsidR="002164B5" w:rsidRDefault="002164B5" w:rsidP="0068194B">
      <w:r>
        <w:continuationSeparator/>
      </w:r>
    </w:p>
    <w:p w14:paraId="78B9C11A" w14:textId="77777777" w:rsidR="002164B5" w:rsidRDefault="002164B5"/>
    <w:p w14:paraId="0932002E" w14:textId="77777777" w:rsidR="002164B5" w:rsidRDefault="002164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C36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38F146" wp14:editId="728CB9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F2F9234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03645755">
    <w:abstractNumId w:val="9"/>
  </w:num>
  <w:num w:numId="2" w16cid:durableId="1860467888">
    <w:abstractNumId w:val="8"/>
  </w:num>
  <w:num w:numId="3" w16cid:durableId="297348328">
    <w:abstractNumId w:val="7"/>
  </w:num>
  <w:num w:numId="4" w16cid:durableId="1310136501">
    <w:abstractNumId w:val="6"/>
  </w:num>
  <w:num w:numId="5" w16cid:durableId="519196983">
    <w:abstractNumId w:val="10"/>
  </w:num>
  <w:num w:numId="6" w16cid:durableId="1739590447">
    <w:abstractNumId w:val="3"/>
  </w:num>
  <w:num w:numId="7" w16cid:durableId="342780311">
    <w:abstractNumId w:val="11"/>
  </w:num>
  <w:num w:numId="8" w16cid:durableId="1756247890">
    <w:abstractNumId w:val="2"/>
  </w:num>
  <w:num w:numId="9" w16cid:durableId="196239800">
    <w:abstractNumId w:val="12"/>
  </w:num>
  <w:num w:numId="10" w16cid:durableId="946692804">
    <w:abstractNumId w:val="5"/>
  </w:num>
  <w:num w:numId="11" w16cid:durableId="769547504">
    <w:abstractNumId w:val="4"/>
  </w:num>
  <w:num w:numId="12" w16cid:durableId="694307280">
    <w:abstractNumId w:val="1"/>
  </w:num>
  <w:num w:numId="13" w16cid:durableId="68297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B5"/>
    <w:rsid w:val="000001EF"/>
    <w:rsid w:val="00007322"/>
    <w:rsid w:val="00007728"/>
    <w:rsid w:val="00022EB2"/>
    <w:rsid w:val="00024584"/>
    <w:rsid w:val="00024730"/>
    <w:rsid w:val="00055E95"/>
    <w:rsid w:val="0007021F"/>
    <w:rsid w:val="000A140A"/>
    <w:rsid w:val="000A7A03"/>
    <w:rsid w:val="000B2BA5"/>
    <w:rsid w:val="000F2F8C"/>
    <w:rsid w:val="0010006E"/>
    <w:rsid w:val="001045A8"/>
    <w:rsid w:val="00114A91"/>
    <w:rsid w:val="0012455F"/>
    <w:rsid w:val="00141FB6"/>
    <w:rsid w:val="001427E1"/>
    <w:rsid w:val="0015512A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F87"/>
    <w:rsid w:val="00203573"/>
    <w:rsid w:val="0020597D"/>
    <w:rsid w:val="00213B4C"/>
    <w:rsid w:val="00213B86"/>
    <w:rsid w:val="002164B5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400"/>
    <w:rsid w:val="00294998"/>
    <w:rsid w:val="00297F18"/>
    <w:rsid w:val="002A1945"/>
    <w:rsid w:val="002A4F2F"/>
    <w:rsid w:val="002B2958"/>
    <w:rsid w:val="002B3FC8"/>
    <w:rsid w:val="002D1E17"/>
    <w:rsid w:val="002D23C5"/>
    <w:rsid w:val="002D6137"/>
    <w:rsid w:val="002E7E61"/>
    <w:rsid w:val="002F05E5"/>
    <w:rsid w:val="002F254D"/>
    <w:rsid w:val="002F30E4"/>
    <w:rsid w:val="002F6EC5"/>
    <w:rsid w:val="00307140"/>
    <w:rsid w:val="00316DFF"/>
    <w:rsid w:val="00325B57"/>
    <w:rsid w:val="00336056"/>
    <w:rsid w:val="003544E1"/>
    <w:rsid w:val="00366398"/>
    <w:rsid w:val="0037671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F8C"/>
    <w:rsid w:val="004E01EB"/>
    <w:rsid w:val="004E2794"/>
    <w:rsid w:val="00510392"/>
    <w:rsid w:val="00513E2A"/>
    <w:rsid w:val="00537A5A"/>
    <w:rsid w:val="00566A35"/>
    <w:rsid w:val="0056701E"/>
    <w:rsid w:val="005740D7"/>
    <w:rsid w:val="005A0F26"/>
    <w:rsid w:val="005A1B10"/>
    <w:rsid w:val="005A6850"/>
    <w:rsid w:val="005B1B1B"/>
    <w:rsid w:val="005B2E2D"/>
    <w:rsid w:val="005C053A"/>
    <w:rsid w:val="005C5932"/>
    <w:rsid w:val="005D3CA7"/>
    <w:rsid w:val="005D4CC1"/>
    <w:rsid w:val="005F4B91"/>
    <w:rsid w:val="005F55D2"/>
    <w:rsid w:val="0060575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5DD1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990"/>
    <w:rsid w:val="00AD682D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284"/>
    <w:rsid w:val="00B81760"/>
    <w:rsid w:val="00B8494C"/>
    <w:rsid w:val="00BA0D22"/>
    <w:rsid w:val="00BA1546"/>
    <w:rsid w:val="00BB4E51"/>
    <w:rsid w:val="00BD431F"/>
    <w:rsid w:val="00BE423E"/>
    <w:rsid w:val="00BE6F24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676"/>
    <w:rsid w:val="00D305E5"/>
    <w:rsid w:val="00D37CD3"/>
    <w:rsid w:val="00D66A52"/>
    <w:rsid w:val="00D66EFA"/>
    <w:rsid w:val="00D72A2D"/>
    <w:rsid w:val="00D9521A"/>
    <w:rsid w:val="00DA3914"/>
    <w:rsid w:val="00DA59AA"/>
    <w:rsid w:val="00DB14C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587B"/>
    <w:rsid w:val="00F130DD"/>
    <w:rsid w:val="00F24884"/>
    <w:rsid w:val="00F359F0"/>
    <w:rsid w:val="00F41FDB"/>
    <w:rsid w:val="00F476C4"/>
    <w:rsid w:val="00F61DF9"/>
    <w:rsid w:val="00F75670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10D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6E2457223746C2B5EE54A1F0337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BB0D-5112-493B-A06D-F8D4E6398F01}"/>
      </w:docPartPr>
      <w:docPartBody>
        <w:p w:rsidR="001C1198" w:rsidRDefault="001C1198">
          <w:pPr>
            <w:pStyle w:val="D36E2457223746C2B5EE54A1F0337E72"/>
          </w:pPr>
          <w:r w:rsidRPr="00CF1A49">
            <w:t>·</w:t>
          </w:r>
        </w:p>
      </w:docPartBody>
    </w:docPart>
    <w:docPart>
      <w:docPartPr>
        <w:name w:val="AD087A45424E4710AB826BE6917E7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F3D17-BB1F-4FDF-A225-25A0E798F22F}"/>
      </w:docPartPr>
      <w:docPartBody>
        <w:p w:rsidR="001C1198" w:rsidRDefault="001C1198">
          <w:pPr>
            <w:pStyle w:val="AD087A45424E4710AB826BE6917E73A8"/>
          </w:pPr>
          <w:r w:rsidRPr="00CF1A49">
            <w:t>Email</w:t>
          </w:r>
        </w:p>
      </w:docPartBody>
    </w:docPart>
    <w:docPart>
      <w:docPartPr>
        <w:name w:val="6E130E93CF894F9B9DBD9FD30254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F991-B73F-478A-AEE6-2984688D299D}"/>
      </w:docPartPr>
      <w:docPartBody>
        <w:p w:rsidR="001C1198" w:rsidRDefault="001C1198">
          <w:pPr>
            <w:pStyle w:val="6E130E93CF894F9B9DBD9FD302548CA8"/>
          </w:pPr>
          <w:r w:rsidRPr="00CF1A49">
            <w:t>·</w:t>
          </w:r>
        </w:p>
      </w:docPartBody>
    </w:docPart>
    <w:docPart>
      <w:docPartPr>
        <w:name w:val="C8E24B1876494833973327086832B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FED91-8519-4B02-8AA3-4158544A8747}"/>
      </w:docPartPr>
      <w:docPartBody>
        <w:p w:rsidR="001C1198" w:rsidRDefault="001C1198">
          <w:pPr>
            <w:pStyle w:val="C8E24B1876494833973327086832BD4A"/>
          </w:pPr>
          <w:r w:rsidRPr="00CF1A49">
            <w:t>LinkedIn Profile</w:t>
          </w:r>
        </w:p>
      </w:docPartBody>
    </w:docPart>
    <w:docPart>
      <w:docPartPr>
        <w:name w:val="15D2AC7B6F1D49508B7F5C880A1D9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40235-F985-4C97-ABE9-400FE82E9AD4}"/>
      </w:docPartPr>
      <w:docPartBody>
        <w:p w:rsidR="001C1198" w:rsidRDefault="001C1198">
          <w:pPr>
            <w:pStyle w:val="15D2AC7B6F1D49508B7F5C880A1D9FF2"/>
          </w:pPr>
          <w:r w:rsidRPr="00CF1A49">
            <w:t>·</w:t>
          </w:r>
        </w:p>
      </w:docPartBody>
    </w:docPart>
    <w:docPart>
      <w:docPartPr>
        <w:name w:val="379C3FDF7CA0452A85E95CA3D62C0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4FB-31B7-4EA4-9122-A089E2430DF1}"/>
      </w:docPartPr>
      <w:docPartBody>
        <w:p w:rsidR="001C1198" w:rsidRDefault="001C1198">
          <w:pPr>
            <w:pStyle w:val="379C3FDF7CA0452A85E95CA3D62C0F78"/>
          </w:pPr>
          <w:r w:rsidRPr="00CF1A49">
            <w:t>Twitter/Blog/Portfolio</w:t>
          </w:r>
        </w:p>
      </w:docPartBody>
    </w:docPart>
    <w:docPart>
      <w:docPartPr>
        <w:name w:val="1CC8493037334348BD2CA5E269CCA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99A3-9ADE-44C9-854D-8DAD61298731}"/>
      </w:docPartPr>
      <w:docPartBody>
        <w:p w:rsidR="001C1198" w:rsidRDefault="001C1198">
          <w:pPr>
            <w:pStyle w:val="1CC8493037334348BD2CA5E269CCA09A"/>
          </w:pPr>
          <w:r w:rsidRPr="00CF1A49">
            <w:t>Experience</w:t>
          </w:r>
        </w:p>
      </w:docPartBody>
    </w:docPart>
    <w:docPart>
      <w:docPartPr>
        <w:name w:val="133034979D6549298CBB7D9D3B24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2939-8846-4144-A2E4-31F50D0429BF}"/>
      </w:docPartPr>
      <w:docPartBody>
        <w:p w:rsidR="001C1198" w:rsidRDefault="001C1198">
          <w:pPr>
            <w:pStyle w:val="133034979D6549298CBB7D9D3B24FE81"/>
          </w:pPr>
          <w:r w:rsidRPr="00CF1A49">
            <w:t>Education</w:t>
          </w:r>
        </w:p>
      </w:docPartBody>
    </w:docPart>
    <w:docPart>
      <w:docPartPr>
        <w:name w:val="BBB6247121494DFA939740E4B7E15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63132-1776-4682-8B01-6B0B0BBA0294}"/>
      </w:docPartPr>
      <w:docPartBody>
        <w:p w:rsidR="001C1198" w:rsidRDefault="001C1198">
          <w:pPr>
            <w:pStyle w:val="BBB6247121494DFA939740E4B7E154A1"/>
          </w:pPr>
          <w:r w:rsidRPr="00CF1A49">
            <w:t>Skills</w:t>
          </w:r>
        </w:p>
      </w:docPartBody>
    </w:docPart>
    <w:docPart>
      <w:docPartPr>
        <w:name w:val="6AD54898E2114F789A26D196B4F93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C888-2BCE-4379-ABF2-35FD5FE8A741}"/>
      </w:docPartPr>
      <w:docPartBody>
        <w:p w:rsidR="001C1198" w:rsidRDefault="001C1198">
          <w:pPr>
            <w:pStyle w:val="6AD54898E2114F789A26D196B4F93CE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8"/>
    <w:rsid w:val="001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Y" w:eastAsia="en-K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36E2457223746C2B5EE54A1F0337E72">
    <w:name w:val="D36E2457223746C2B5EE54A1F0337E72"/>
  </w:style>
  <w:style w:type="paragraph" w:customStyle="1" w:styleId="AD087A45424E4710AB826BE6917E73A8">
    <w:name w:val="AD087A45424E4710AB826BE6917E73A8"/>
  </w:style>
  <w:style w:type="paragraph" w:customStyle="1" w:styleId="6E130E93CF894F9B9DBD9FD302548CA8">
    <w:name w:val="6E130E93CF894F9B9DBD9FD302548CA8"/>
  </w:style>
  <w:style w:type="paragraph" w:customStyle="1" w:styleId="C8E24B1876494833973327086832BD4A">
    <w:name w:val="C8E24B1876494833973327086832BD4A"/>
  </w:style>
  <w:style w:type="paragraph" w:customStyle="1" w:styleId="15D2AC7B6F1D49508B7F5C880A1D9FF2">
    <w:name w:val="15D2AC7B6F1D49508B7F5C880A1D9FF2"/>
  </w:style>
  <w:style w:type="paragraph" w:customStyle="1" w:styleId="379C3FDF7CA0452A85E95CA3D62C0F78">
    <w:name w:val="379C3FDF7CA0452A85E95CA3D62C0F78"/>
  </w:style>
  <w:style w:type="paragraph" w:customStyle="1" w:styleId="1CC8493037334348BD2CA5E269CCA09A">
    <w:name w:val="1CC8493037334348BD2CA5E269CCA09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33034979D6549298CBB7D9D3B24FE81">
    <w:name w:val="133034979D6549298CBB7D9D3B24FE81"/>
  </w:style>
  <w:style w:type="paragraph" w:customStyle="1" w:styleId="BBB6247121494DFA939740E4B7E154A1">
    <w:name w:val="BBB6247121494DFA939740E4B7E154A1"/>
  </w:style>
  <w:style w:type="paragraph" w:customStyle="1" w:styleId="6AD54898E2114F789A26D196B4F93CE8">
    <w:name w:val="6AD54898E2114F789A26D196B4F93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2023-07-04T15:09:00Z</dcterms:created>
  <dcterms:modified xsi:type="dcterms:W3CDTF">2024-02-02T00:18:00Z</dcterms:modified>
  <cp:category/>
</cp:coreProperties>
</file>